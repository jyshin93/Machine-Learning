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AFA38" w14:textId="77777777" w:rsidR="00A30923" w:rsidRDefault="00FA777A">
      <w:pPr>
        <w:pStyle w:val="Heading1"/>
      </w:pPr>
      <w:r>
        <w:t>Machine Learning (2016.10.10)</w:t>
      </w:r>
    </w:p>
    <w:p w14:paraId="2F8E2A2F" w14:textId="77777777" w:rsidR="00677E77" w:rsidRDefault="00677E77" w:rsidP="00FA777A">
      <w:pPr>
        <w:pStyle w:val="ListBullet"/>
      </w:pPr>
      <w:r>
        <w:t>Neural Network Solution</w:t>
      </w:r>
    </w:p>
    <w:p w14:paraId="7BF52004" w14:textId="77777777" w:rsidR="00677E77" w:rsidRDefault="00677E77" w:rsidP="00677E77">
      <w:pPr>
        <w:pStyle w:val="ListBullet"/>
        <w:numPr>
          <w:ilvl w:val="1"/>
          <w:numId w:val="3"/>
        </w:numPr>
      </w:pPr>
      <w:r>
        <w:t xml:space="preserve">If positive, neuron is on, if not </w:t>
      </w:r>
      <w:proofErr w:type="spellStart"/>
      <w:r>
        <w:t>not</w:t>
      </w:r>
      <w:proofErr w:type="spellEnd"/>
      <w:r>
        <w:t xml:space="preserve"> on</w:t>
      </w:r>
    </w:p>
    <w:p w14:paraId="05DA3C95" w14:textId="77777777" w:rsidR="00A30923" w:rsidRDefault="00677E77" w:rsidP="00FA777A">
      <w:pPr>
        <w:pStyle w:val="ListBullet"/>
      </w:pPr>
      <w:r>
        <w:t xml:space="preserve">Universal </w:t>
      </w:r>
      <w:proofErr w:type="spellStart"/>
      <w:r>
        <w:t>Approximators</w:t>
      </w:r>
      <w:proofErr w:type="spellEnd"/>
    </w:p>
    <w:p w14:paraId="2052CED0" w14:textId="77777777" w:rsidR="00677E77" w:rsidRDefault="0050292C" w:rsidP="0050292C">
      <w:pPr>
        <w:pStyle w:val="ListBullet"/>
      </w:pPr>
      <w:r>
        <w:rPr>
          <w:lang w:eastAsia="ko-KR"/>
        </w:rPr>
        <w:t>Decision Boundary</w:t>
      </w:r>
    </w:p>
    <w:p w14:paraId="23D4BB42" w14:textId="77777777" w:rsidR="0050292C" w:rsidRDefault="0050292C" w:rsidP="0050292C">
      <w:pPr>
        <w:pStyle w:val="ListBullet"/>
        <w:numPr>
          <w:ilvl w:val="1"/>
          <w:numId w:val="3"/>
        </w:numPr>
      </w:pPr>
      <w:r>
        <w:rPr>
          <w:lang w:eastAsia="ko-KR"/>
        </w:rPr>
        <w:t xml:space="preserve">Red line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decision boundary it can draw</w:t>
      </w:r>
    </w:p>
    <w:p w14:paraId="3320A792" w14:textId="77777777" w:rsidR="0050292C" w:rsidRDefault="004E7115" w:rsidP="004E7115">
      <w:pPr>
        <w:pStyle w:val="ListBullet"/>
      </w:pPr>
      <w:r>
        <w:t>How to make prediction</w:t>
      </w:r>
    </w:p>
    <w:p w14:paraId="06C968A7" w14:textId="77777777" w:rsidR="004E7115" w:rsidRDefault="004E7115" w:rsidP="004E7115">
      <w:pPr>
        <w:pStyle w:val="ListBullet"/>
        <w:numPr>
          <w:ilvl w:val="1"/>
          <w:numId w:val="3"/>
        </w:numPr>
      </w:pPr>
      <w:r>
        <w:t xml:space="preserve">Vector x to neural system. </w:t>
      </w:r>
    </w:p>
    <w:p w14:paraId="77C0959F" w14:textId="77777777" w:rsidR="00AF3186" w:rsidRDefault="004314E7" w:rsidP="004E7115">
      <w:pPr>
        <w:pStyle w:val="ListBullet"/>
        <w:numPr>
          <w:ilvl w:val="1"/>
          <w:numId w:val="3"/>
        </w:numPr>
      </w:pPr>
      <w:r>
        <w:t>Back</w:t>
      </w:r>
      <w:r w:rsidR="00AF3186">
        <w:t xml:space="preserve"> Propagation </w:t>
      </w:r>
    </w:p>
    <w:p w14:paraId="3238F57D" w14:textId="77777777" w:rsidR="00AF3186" w:rsidRDefault="00AF3186" w:rsidP="00AF3186">
      <w:pPr>
        <w:pStyle w:val="ListBullet"/>
      </w:pPr>
      <w:r>
        <w:t>Classification</w:t>
      </w:r>
    </w:p>
    <w:p w14:paraId="4E2E98A5" w14:textId="77777777" w:rsidR="00AF3186" w:rsidRDefault="00AF3186" w:rsidP="00AF3186">
      <w:pPr>
        <w:pStyle w:val="ListBullet"/>
        <w:numPr>
          <w:ilvl w:val="1"/>
          <w:numId w:val="3"/>
        </w:numPr>
      </w:pPr>
      <w:r>
        <w:t>Cross entropy</w:t>
      </w:r>
    </w:p>
    <w:p w14:paraId="6CA2E2C8" w14:textId="77777777" w:rsidR="00AF3186" w:rsidRDefault="00AF3186" w:rsidP="00AF3186">
      <w:pPr>
        <w:pStyle w:val="ListBullet"/>
        <w:numPr>
          <w:ilvl w:val="1"/>
          <w:numId w:val="3"/>
        </w:numPr>
      </w:pPr>
      <w:r>
        <w:t xml:space="preserve">Error function to minimize </w:t>
      </w:r>
      <w:r>
        <w:sym w:font="Wingdings" w:char="F0E0"/>
      </w:r>
      <w:r>
        <w:t xml:space="preserve"> minimize cross entropy error function</w:t>
      </w:r>
    </w:p>
    <w:p w14:paraId="3FE301A0" w14:textId="77777777" w:rsidR="00AF3186" w:rsidRDefault="00AF3186" w:rsidP="00AF3186">
      <w:pPr>
        <w:pStyle w:val="ListBullet"/>
        <w:numPr>
          <w:ilvl w:val="1"/>
          <w:numId w:val="3"/>
        </w:numPr>
      </w:pPr>
      <w:r>
        <w:t>Regression</w:t>
      </w:r>
    </w:p>
    <w:p w14:paraId="02C2316B" w14:textId="77777777" w:rsidR="00AF3186" w:rsidRDefault="00AF3186" w:rsidP="00AF3186">
      <w:pPr>
        <w:pStyle w:val="ListBullet"/>
        <w:numPr>
          <w:ilvl w:val="2"/>
          <w:numId w:val="3"/>
        </w:numPr>
      </w:pPr>
      <w:r>
        <w:t xml:space="preserve">Easy </w:t>
      </w:r>
      <w:r>
        <w:sym w:font="Wingdings" w:char="F0E0"/>
      </w:r>
      <w:r>
        <w:t xml:space="preserve"> just squared the difference</w:t>
      </w:r>
    </w:p>
    <w:p w14:paraId="6EEE84A0" w14:textId="77777777" w:rsidR="00AF3186" w:rsidRDefault="00C15CFD" w:rsidP="00C15CFD">
      <w:pPr>
        <w:pStyle w:val="ListBullet"/>
      </w:pPr>
      <w:r>
        <w:t>Combined Model</w:t>
      </w:r>
    </w:p>
    <w:p w14:paraId="4F62D527" w14:textId="77777777" w:rsidR="00C15CFD" w:rsidRDefault="00C15CFD" w:rsidP="00C15CFD">
      <w:pPr>
        <w:pStyle w:val="ListBullet"/>
        <w:numPr>
          <w:ilvl w:val="1"/>
          <w:numId w:val="3"/>
        </w:numPr>
      </w:pPr>
      <w:r>
        <w:t>Equation:</w:t>
      </w:r>
    </w:p>
    <w:p w14:paraId="1D9820A5" w14:textId="77777777" w:rsidR="00C15CFD" w:rsidRDefault="000D68CF" w:rsidP="00C15CFD">
      <w:pPr>
        <w:pStyle w:val="ListBullet"/>
        <w:numPr>
          <w:ilvl w:val="1"/>
          <w:numId w:val="3"/>
        </w:numPr>
      </w:pPr>
      <w:r>
        <w:t>H is some kind of activation function in network</w:t>
      </w:r>
    </w:p>
    <w:p w14:paraId="70292DDC" w14:textId="77777777" w:rsidR="00AB73B9" w:rsidRDefault="00AB73B9" w:rsidP="00AB73B9">
      <w:pPr>
        <w:pStyle w:val="ListBullet"/>
      </w:pPr>
      <w:r>
        <w:t>How to Train the model?</w:t>
      </w:r>
    </w:p>
    <w:p w14:paraId="76D13B8B" w14:textId="77777777" w:rsidR="00AB73B9" w:rsidRDefault="00AB73B9" w:rsidP="00AB73B9">
      <w:pPr>
        <w:pStyle w:val="ListBullet"/>
        <w:numPr>
          <w:ilvl w:val="1"/>
          <w:numId w:val="3"/>
        </w:numPr>
      </w:pPr>
      <w:r>
        <w:t>How to take gradient?</w:t>
      </w:r>
    </w:p>
    <w:p w14:paraId="53E62F9E" w14:textId="77777777" w:rsidR="00AB73B9" w:rsidRDefault="00AB73B9" w:rsidP="00AB73B9">
      <w:pPr>
        <w:pStyle w:val="ListBullet"/>
        <w:numPr>
          <w:ilvl w:val="1"/>
          <w:numId w:val="3"/>
        </w:numPr>
        <w:rPr>
          <w:rFonts w:hint="eastAsia"/>
        </w:rPr>
      </w:pPr>
      <w:r>
        <w:rPr>
          <w:rFonts w:hint="eastAsia"/>
          <w:lang w:eastAsia="ko-KR"/>
        </w:rPr>
        <w:t>No longer has optimization</w:t>
      </w:r>
    </w:p>
    <w:p w14:paraId="40BD9E6F" w14:textId="77777777" w:rsidR="00AB73B9" w:rsidRDefault="004314E7" w:rsidP="004314E7">
      <w:pPr>
        <w:pStyle w:val="ListBullet"/>
      </w:pPr>
      <w:r>
        <w:t>Computing the gradient</w:t>
      </w:r>
    </w:p>
    <w:p w14:paraId="4573E097" w14:textId="77777777" w:rsidR="004314E7" w:rsidRDefault="004314E7" w:rsidP="004314E7">
      <w:pPr>
        <w:pStyle w:val="ListBullet"/>
        <w:numPr>
          <w:ilvl w:val="1"/>
          <w:numId w:val="3"/>
        </w:numPr>
      </w:pPr>
      <w:r>
        <w:t>Back propagation</w:t>
      </w:r>
    </w:p>
    <w:p w14:paraId="097BD9A6" w14:textId="77777777" w:rsidR="004314E7" w:rsidRDefault="008106F5" w:rsidP="004314E7">
      <w:pPr>
        <w:pStyle w:val="ListBullet"/>
        <w:numPr>
          <w:ilvl w:val="2"/>
          <w:numId w:val="3"/>
        </w:numPr>
      </w:pPr>
      <w:r>
        <w:lastRenderedPageBreak/>
        <w:t xml:space="preserve">If </w:t>
      </w:r>
      <w:proofErr w:type="spellStart"/>
      <w:r>
        <w:t>thee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one y and x connected, easy to find. Just x and y and weight</w:t>
      </w:r>
    </w:p>
    <w:p w14:paraId="6F597225" w14:textId="77777777" w:rsidR="008106F5" w:rsidRDefault="00FC6754" w:rsidP="00FC6754">
      <w:pPr>
        <w:pStyle w:val="ListBullet"/>
        <w:numPr>
          <w:ilvl w:val="1"/>
          <w:numId w:val="3"/>
        </w:numPr>
      </w:pPr>
      <w:r>
        <w:t>Take derivative of outer function and then take derivative of inner function</w:t>
      </w:r>
    </w:p>
    <w:p w14:paraId="557CE229" w14:textId="77777777" w:rsidR="00FC6754" w:rsidRDefault="00463B28" w:rsidP="00FC6754">
      <w:pPr>
        <w:pStyle w:val="ListBullet"/>
        <w:numPr>
          <w:ilvl w:val="1"/>
          <w:numId w:val="3"/>
        </w:numPr>
      </w:pPr>
      <w:r>
        <w:t xml:space="preserve">Minimizing </w:t>
      </w:r>
      <w:proofErr w:type="gramStart"/>
      <w:r w:rsidR="008D387E">
        <w:t>output</w:t>
      </w:r>
      <w:proofErr w:type="gramEnd"/>
      <w:r w:rsidR="008D387E">
        <w:t xml:space="preserve"> we need to minimize perceptron therefore </w:t>
      </w:r>
      <w:bookmarkStart w:id="0" w:name="_GoBack"/>
      <w:bookmarkEnd w:id="0"/>
      <w:r w:rsidR="008D387E">
        <w:t>we will at the end get minimize y output</w:t>
      </w:r>
    </w:p>
    <w:sectPr w:rsidR="00FC675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03182" w14:textId="77777777" w:rsidR="00201D38" w:rsidRDefault="00201D38">
      <w:r>
        <w:separator/>
      </w:r>
    </w:p>
    <w:p w14:paraId="1287F4F6" w14:textId="77777777" w:rsidR="00201D38" w:rsidRDefault="00201D38"/>
  </w:endnote>
  <w:endnote w:type="continuationSeparator" w:id="0">
    <w:p w14:paraId="51F7D70B" w14:textId="77777777" w:rsidR="00201D38" w:rsidRDefault="00201D38">
      <w:r>
        <w:continuationSeparator/>
      </w:r>
    </w:p>
    <w:p w14:paraId="2C0193DE" w14:textId="77777777" w:rsidR="00201D38" w:rsidRDefault="00201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11749" w14:textId="77777777" w:rsidR="00A30923" w:rsidRDefault="00201D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8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9785F" w14:textId="77777777" w:rsidR="00201D38" w:rsidRDefault="00201D38">
      <w:r>
        <w:separator/>
      </w:r>
    </w:p>
    <w:p w14:paraId="22AB922E" w14:textId="77777777" w:rsidR="00201D38" w:rsidRDefault="00201D38"/>
  </w:footnote>
  <w:footnote w:type="continuationSeparator" w:id="0">
    <w:p w14:paraId="2E135CA6" w14:textId="77777777" w:rsidR="00201D38" w:rsidRDefault="00201D38">
      <w:r>
        <w:continuationSeparator/>
      </w:r>
    </w:p>
    <w:p w14:paraId="37D6271E" w14:textId="77777777" w:rsidR="00201D38" w:rsidRDefault="00201D3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7A"/>
    <w:rsid w:val="000D68CF"/>
    <w:rsid w:val="00201D38"/>
    <w:rsid w:val="004314E7"/>
    <w:rsid w:val="00463B28"/>
    <w:rsid w:val="004E7115"/>
    <w:rsid w:val="0050292C"/>
    <w:rsid w:val="00677E77"/>
    <w:rsid w:val="008106F5"/>
    <w:rsid w:val="008D387E"/>
    <w:rsid w:val="00A30923"/>
    <w:rsid w:val="00AB73B9"/>
    <w:rsid w:val="00AF3186"/>
    <w:rsid w:val="00C15CFD"/>
    <w:rsid w:val="00FA777A"/>
    <w:rsid w:val="00FC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7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nyongshi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C"/>
    <w:rsid w:val="009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25569961B22E4F96DC7481AC416CEF">
    <w:name w:val="3C25569961B22E4F96DC7481AC416CE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C8C68A1BADCE742A6D92E9FC0092660">
    <w:name w:val="0C8C68A1BADCE742A6D92E9FC0092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2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Yong Shin</dc:creator>
  <cp:keywords/>
  <dc:description/>
  <cp:lastModifiedBy>Jin Yong Shin</cp:lastModifiedBy>
  <cp:revision>1</cp:revision>
  <dcterms:created xsi:type="dcterms:W3CDTF">2016-10-10T18:18:00Z</dcterms:created>
  <dcterms:modified xsi:type="dcterms:W3CDTF">2016-10-10T18:46:00Z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