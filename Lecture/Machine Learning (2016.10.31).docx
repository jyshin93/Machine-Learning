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6C7769" w14:textId="77777777" w:rsidR="00C07CFA" w:rsidRDefault="00AD7460">
      <w:pPr>
        <w:pStyle w:val="Heading1"/>
        <w:rPr>
          <w:lang w:eastAsia="ko-KR"/>
        </w:rPr>
      </w:pPr>
      <w:r>
        <w:rPr>
          <w:rFonts w:hint="eastAsia"/>
          <w:lang w:eastAsia="ko-KR"/>
        </w:rPr>
        <w:t xml:space="preserve">Machine </w:t>
      </w:r>
      <w:proofErr w:type="gramStart"/>
      <w:r>
        <w:rPr>
          <w:rFonts w:hint="eastAsia"/>
          <w:lang w:eastAsia="ko-KR"/>
        </w:rPr>
        <w:t>Learning(</w:t>
      </w:r>
      <w:proofErr w:type="gramEnd"/>
      <w:r>
        <w:rPr>
          <w:rFonts w:hint="eastAsia"/>
          <w:lang w:eastAsia="ko-KR"/>
        </w:rPr>
        <w:t>2016.10.31)</w:t>
      </w:r>
    </w:p>
    <w:p w14:paraId="2F2DF028" w14:textId="77777777" w:rsidR="00C07CFA" w:rsidRDefault="00AD7460" w:rsidP="00AD7460">
      <w:pPr>
        <w:pStyle w:val="ListBullet"/>
      </w:pPr>
      <w:r>
        <w:t>Example on graphic learning</w:t>
      </w:r>
    </w:p>
    <w:p w14:paraId="1062EF7F" w14:textId="77777777" w:rsidR="00AD7460" w:rsidRDefault="00AD7460" w:rsidP="00AD7460">
      <w:pPr>
        <w:pStyle w:val="ListBullet"/>
        <w:numPr>
          <w:ilvl w:val="1"/>
          <w:numId w:val="3"/>
        </w:numPr>
      </w:pPr>
      <w:r>
        <w:t xml:space="preserve">We have Y from the data and Y can go down to many M </w:t>
      </w:r>
      <w:proofErr w:type="spellStart"/>
      <w:r>
        <w:t>Xs</w:t>
      </w:r>
      <w:proofErr w:type="spellEnd"/>
      <w:r>
        <w:t>.</w:t>
      </w:r>
    </w:p>
    <w:p w14:paraId="3E8AA11F" w14:textId="77777777" w:rsidR="00AD7460" w:rsidRDefault="00AD7460" w:rsidP="00AD7460">
      <w:pPr>
        <w:pStyle w:val="ListBullet"/>
        <w:numPr>
          <w:ilvl w:val="1"/>
          <w:numId w:val="3"/>
        </w:numPr>
      </w:pPr>
      <w:r>
        <w:t>Therefore</w:t>
      </w:r>
      <w:r w:rsidR="006324A0">
        <w:t>,</w:t>
      </w:r>
      <w:r>
        <w:t xml:space="preserve"> the probability will be P(Y)*P(</w:t>
      </w:r>
      <w:proofErr w:type="spellStart"/>
      <w:r>
        <w:t>X_m|Y</w:t>
      </w:r>
      <w:proofErr w:type="spellEnd"/>
      <w:r>
        <w:t>)</w:t>
      </w:r>
    </w:p>
    <w:p w14:paraId="6753EEC3" w14:textId="77777777" w:rsidR="00AD7460" w:rsidRDefault="006324A0" w:rsidP="00AD7460">
      <w:pPr>
        <w:pStyle w:val="ListBullet"/>
        <w:numPr>
          <w:ilvl w:val="1"/>
          <w:numId w:val="3"/>
        </w:numPr>
      </w:pPr>
      <w:r>
        <w:t xml:space="preserve">Fitting data on probability </w:t>
      </w:r>
      <w:r>
        <w:sym w:font="Wingdings" w:char="F0E0"/>
      </w:r>
      <w:r>
        <w:t xml:space="preserve"> we will use MAXIMUM LIKELIHOOD on model parameter</w:t>
      </w:r>
    </w:p>
    <w:p w14:paraId="19FB9A24" w14:textId="77777777" w:rsidR="006324A0" w:rsidRDefault="006324A0" w:rsidP="006324A0">
      <w:pPr>
        <w:pStyle w:val="ListBullet"/>
        <w:numPr>
          <w:ilvl w:val="2"/>
          <w:numId w:val="3"/>
        </w:numPr>
      </w:pPr>
      <w:r>
        <w:t>P(Y) * \</w:t>
      </w:r>
      <w:proofErr w:type="spellStart"/>
      <w:r>
        <w:t>prodP</w:t>
      </w:r>
      <w:proofErr w:type="spellEnd"/>
      <w:r>
        <w:t>(</w:t>
      </w:r>
      <w:proofErr w:type="spellStart"/>
      <w:r>
        <w:t>X_</w:t>
      </w:r>
      <w:proofErr w:type="gramStart"/>
      <w:r>
        <w:t>m,y</w:t>
      </w:r>
      <w:proofErr w:type="spellEnd"/>
      <w:proofErr w:type="gramEnd"/>
      <w:r>
        <w:t>) = P(Y,X)</w:t>
      </w:r>
    </w:p>
    <w:p w14:paraId="64550EBF" w14:textId="77777777" w:rsidR="006324A0" w:rsidRDefault="004A0AA5" w:rsidP="004A0AA5">
      <w:pPr>
        <w:pStyle w:val="ListBullet"/>
        <w:numPr>
          <w:ilvl w:val="2"/>
          <w:numId w:val="3"/>
        </w:numPr>
      </w:pPr>
      <w:r>
        <w:t>P(</w:t>
      </w:r>
      <w:proofErr w:type="spellStart"/>
      <w:r>
        <w:t>Y|X_bar</w:t>
      </w:r>
      <w:proofErr w:type="spellEnd"/>
      <w:r>
        <w:t>) is proportional to P(Y) * \</w:t>
      </w:r>
      <w:proofErr w:type="spellStart"/>
      <w:r>
        <w:t>prodP</w:t>
      </w:r>
      <w:proofErr w:type="spellEnd"/>
      <w:r>
        <w:t>(</w:t>
      </w:r>
      <w:proofErr w:type="spellStart"/>
      <w:r>
        <w:t>X_m|Y</w:t>
      </w:r>
      <w:proofErr w:type="spellEnd"/>
      <w:r>
        <w:t>)</w:t>
      </w:r>
    </w:p>
    <w:p w14:paraId="2E23B404" w14:textId="77777777" w:rsidR="004A0AA5" w:rsidRDefault="004A0AA5" w:rsidP="004A0AA5">
      <w:pPr>
        <w:pStyle w:val="ListBullet"/>
        <w:numPr>
          <w:ilvl w:val="1"/>
          <w:numId w:val="3"/>
        </w:numPr>
      </w:pPr>
      <w:r>
        <w:t>Graphical model name: Naïve Bayes</w:t>
      </w:r>
    </w:p>
    <w:p w14:paraId="2ABDD63F" w14:textId="77777777" w:rsidR="00C07CFA" w:rsidRDefault="00C07CFA" w:rsidP="004A0AA5">
      <w:pPr>
        <w:pStyle w:val="ListBullet"/>
        <w:numPr>
          <w:ilvl w:val="1"/>
          <w:numId w:val="3"/>
        </w:numPr>
      </w:pPr>
      <w:bookmarkStart w:id="0" w:name="_GoBack"/>
      <w:bookmarkEnd w:id="0"/>
    </w:p>
    <w:sectPr w:rsidR="00C07CFA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EE1E40" w14:textId="77777777" w:rsidR="00530C0D" w:rsidRDefault="00530C0D">
      <w:r>
        <w:separator/>
      </w:r>
    </w:p>
    <w:p w14:paraId="340B68A0" w14:textId="77777777" w:rsidR="00530C0D" w:rsidRDefault="00530C0D"/>
  </w:endnote>
  <w:endnote w:type="continuationSeparator" w:id="0">
    <w:p w14:paraId="4B909338" w14:textId="77777777" w:rsidR="00530C0D" w:rsidRDefault="00530C0D">
      <w:r>
        <w:continuationSeparator/>
      </w:r>
    </w:p>
    <w:p w14:paraId="046CA064" w14:textId="77777777" w:rsidR="00530C0D" w:rsidRDefault="00530C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828CBD" w14:textId="77777777" w:rsidR="00C07CFA" w:rsidRDefault="00530C0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677A8" w14:textId="77777777" w:rsidR="00530C0D" w:rsidRDefault="00530C0D">
      <w:r>
        <w:separator/>
      </w:r>
    </w:p>
    <w:p w14:paraId="55392399" w14:textId="77777777" w:rsidR="00530C0D" w:rsidRDefault="00530C0D"/>
  </w:footnote>
  <w:footnote w:type="continuationSeparator" w:id="0">
    <w:p w14:paraId="7EACCC22" w14:textId="77777777" w:rsidR="00530C0D" w:rsidRDefault="00530C0D">
      <w:r>
        <w:continuationSeparator/>
      </w:r>
    </w:p>
    <w:p w14:paraId="46202B0A" w14:textId="77777777" w:rsidR="00530C0D" w:rsidRDefault="00530C0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60"/>
    <w:rsid w:val="004A0AA5"/>
    <w:rsid w:val="00530C0D"/>
    <w:rsid w:val="006324A0"/>
    <w:rsid w:val="00AD7460"/>
    <w:rsid w:val="00B146EB"/>
    <w:rsid w:val="00C0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8DE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inyongshin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C8C"/>
    <w:rsid w:val="0051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3A4E094802914ABBAC5C08524CEA88">
    <w:name w:val="5D3A4E094802914ABBAC5C08524CEA88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D66D2A381193A9419FE9FBC3F2F38384">
    <w:name w:val="D66D2A381193A9419FE9FBC3F2F383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7</TotalTime>
  <Pages>1</Pages>
  <Words>53</Words>
  <Characters>305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Yong Shin</dc:creator>
  <cp:keywords/>
  <dc:description/>
  <cp:lastModifiedBy>Jin Yong Shin</cp:lastModifiedBy>
  <cp:revision>1</cp:revision>
  <dcterms:created xsi:type="dcterms:W3CDTF">2016-10-31T17:44:00Z</dcterms:created>
  <dcterms:modified xsi:type="dcterms:W3CDTF">2016-10-31T19:08:00Z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