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14EDD" w14:textId="77777777" w:rsidR="00D75CF9" w:rsidRDefault="00D84BD4">
      <w:pPr>
        <w:pStyle w:val="Heading1"/>
      </w:pPr>
      <w:r>
        <w:t>Machine Learning (2016.10.12)</w:t>
      </w:r>
    </w:p>
    <w:p w14:paraId="496B49A1" w14:textId="77777777" w:rsidR="00D75CF9" w:rsidRDefault="00531C84" w:rsidP="00D84BD4">
      <w:pPr>
        <w:pStyle w:val="ListBullet"/>
      </w:pPr>
      <w:r>
        <w:t>Neural Nets</w:t>
      </w:r>
    </w:p>
    <w:p w14:paraId="33F47B0F" w14:textId="77777777" w:rsidR="00531C84" w:rsidRDefault="00531C84" w:rsidP="00531C84">
      <w:pPr>
        <w:pStyle w:val="ListBullet"/>
        <w:numPr>
          <w:ilvl w:val="1"/>
          <w:numId w:val="3"/>
        </w:numPr>
      </w:pPr>
      <w:r>
        <w:t>Family of function</w:t>
      </w:r>
    </w:p>
    <w:p w14:paraId="4521B28F" w14:textId="77777777" w:rsidR="00531C84" w:rsidRDefault="00531C84" w:rsidP="00531C84">
      <w:pPr>
        <w:pStyle w:val="ListBullet"/>
        <w:numPr>
          <w:ilvl w:val="1"/>
          <w:numId w:val="3"/>
        </w:numPr>
      </w:pPr>
      <w:r>
        <w:t>To learn features automatically</w:t>
      </w:r>
    </w:p>
    <w:p w14:paraId="38CBF60F" w14:textId="77777777" w:rsidR="00531C84" w:rsidRDefault="00531C84" w:rsidP="00531C84">
      <w:pPr>
        <w:pStyle w:val="ListBullet"/>
      </w:pPr>
      <w:r>
        <w:t>Machine Learning</w:t>
      </w:r>
    </w:p>
    <w:p w14:paraId="03AB7CB0" w14:textId="77777777" w:rsidR="00531C84" w:rsidRDefault="00531C84" w:rsidP="00531C84">
      <w:pPr>
        <w:pStyle w:val="ListBullet"/>
        <w:numPr>
          <w:ilvl w:val="1"/>
          <w:numId w:val="3"/>
        </w:numPr>
      </w:pPr>
      <w:r>
        <w:t>Learn “rules” from data,</w:t>
      </w:r>
    </w:p>
    <w:p w14:paraId="64DB1A3E" w14:textId="77777777" w:rsidR="00531C84" w:rsidRDefault="00531C84" w:rsidP="00531C84">
      <w:pPr>
        <w:pStyle w:val="ListBullet"/>
        <w:numPr>
          <w:ilvl w:val="1"/>
          <w:numId w:val="3"/>
        </w:numPr>
      </w:pPr>
      <w:r>
        <w:t>Adapt to changes, and</w:t>
      </w:r>
    </w:p>
    <w:p w14:paraId="448AA01A" w14:textId="77777777" w:rsidR="00531C84" w:rsidRDefault="00531C84" w:rsidP="00531C84">
      <w:pPr>
        <w:pStyle w:val="ListBullet"/>
        <w:numPr>
          <w:ilvl w:val="1"/>
          <w:numId w:val="3"/>
        </w:numPr>
      </w:pPr>
      <w:r>
        <w:t>Improve performance with experience</w:t>
      </w:r>
    </w:p>
    <w:p w14:paraId="152CEEA6" w14:textId="77777777" w:rsidR="00531C84" w:rsidRDefault="00D77E64" w:rsidP="00531C84">
      <w:pPr>
        <w:pStyle w:val="ListBullet"/>
      </w:pPr>
      <w:r>
        <w:t>AI / data science bottleneck</w:t>
      </w:r>
    </w:p>
    <w:p w14:paraId="77CC0AAD" w14:textId="77777777" w:rsidR="00D77E64" w:rsidRDefault="00D77E64" w:rsidP="00D77E64">
      <w:pPr>
        <w:pStyle w:val="ListBullet"/>
        <w:numPr>
          <w:ilvl w:val="1"/>
          <w:numId w:val="3"/>
        </w:numPr>
      </w:pPr>
      <w:r>
        <w:t xml:space="preserve">Your idea – data (feature/design) – useful information </w:t>
      </w:r>
      <w:r>
        <w:sym w:font="Wingdings" w:char="F0E0"/>
      </w:r>
      <w:r>
        <w:t xml:space="preserve">(machine learning) </w:t>
      </w:r>
      <w:r>
        <w:sym w:font="Wingdings" w:char="F0E0"/>
      </w:r>
      <w:r>
        <w:t xml:space="preserve"> your market</w:t>
      </w:r>
    </w:p>
    <w:p w14:paraId="69C28DC6" w14:textId="77777777" w:rsidR="00D77E64" w:rsidRDefault="00A417A7" w:rsidP="00D77E64">
      <w:pPr>
        <w:pStyle w:val="ListBullet"/>
      </w:pPr>
      <w:r>
        <w:t>Representation learning</w:t>
      </w:r>
      <w:bookmarkStart w:id="0" w:name="_GoBack"/>
      <w:bookmarkEnd w:id="0"/>
    </w:p>
    <w:p w14:paraId="67C5D9BE" w14:textId="77777777" w:rsidR="00A417A7" w:rsidRDefault="00A417A7" w:rsidP="00A417A7">
      <w:pPr>
        <w:pStyle w:val="ListBullet"/>
        <w:numPr>
          <w:ilvl w:val="1"/>
          <w:numId w:val="3"/>
        </w:numPr>
      </w:pPr>
      <w:r>
        <w:t>Figure out which features are good for learning</w:t>
      </w:r>
    </w:p>
    <w:p w14:paraId="2C3F2EAF" w14:textId="77777777" w:rsidR="00A417A7" w:rsidRDefault="00CD0569" w:rsidP="00A417A7">
      <w:pPr>
        <w:pStyle w:val="ListBullet"/>
      </w:pPr>
      <w:proofErr w:type="gramStart"/>
      <w:r>
        <w:t>Two layer</w:t>
      </w:r>
      <w:proofErr w:type="gramEnd"/>
      <w:r>
        <w:t xml:space="preserve"> neural network means two regressions</w:t>
      </w:r>
    </w:p>
    <w:p w14:paraId="0EEEAF31" w14:textId="77777777" w:rsidR="00CD0569" w:rsidRDefault="00CD0569" w:rsidP="00CD0569">
      <w:pPr>
        <w:pStyle w:val="ListBullet"/>
      </w:pPr>
      <w:r>
        <w:t>Why go deep?</w:t>
      </w:r>
    </w:p>
    <w:p w14:paraId="75C3A671" w14:textId="77777777" w:rsidR="00CD0569" w:rsidRDefault="00CD0569" w:rsidP="00CD0569">
      <w:pPr>
        <w:pStyle w:val="ListBullet"/>
        <w:numPr>
          <w:ilvl w:val="1"/>
          <w:numId w:val="3"/>
        </w:numPr>
      </w:pPr>
      <w:r>
        <w:t xml:space="preserve">2- layer Neural Nets are already universal function </w:t>
      </w:r>
      <w:proofErr w:type="spellStart"/>
      <w:r>
        <w:t>approximators</w:t>
      </w:r>
      <w:proofErr w:type="spellEnd"/>
    </w:p>
    <w:p w14:paraId="6DD52D5E" w14:textId="77777777" w:rsidR="00CD0569" w:rsidRDefault="00AC7381" w:rsidP="00CD0569">
      <w:pPr>
        <w:pStyle w:val="ListBullet"/>
        <w:numPr>
          <w:ilvl w:val="2"/>
          <w:numId w:val="3"/>
        </w:numPr>
      </w:pPr>
      <w:r>
        <w:t>No matter what function is pulled out, I can express the function as the linear combination of phi</w:t>
      </w:r>
    </w:p>
    <w:p w14:paraId="263A53C7" w14:textId="77777777" w:rsidR="00AC7381" w:rsidRDefault="00FC73F9" w:rsidP="00FC73F9">
      <w:pPr>
        <w:pStyle w:val="ListBullet"/>
      </w:pPr>
      <w:r>
        <w:t xml:space="preserve">Why </w:t>
      </w:r>
      <w:proofErr w:type="spellStart"/>
      <w:r>
        <w:t>Nueral</w:t>
      </w:r>
      <w:proofErr w:type="spellEnd"/>
      <w:r>
        <w:t>?</w:t>
      </w:r>
    </w:p>
    <w:p w14:paraId="26ACD109" w14:textId="77777777" w:rsidR="00FC73F9" w:rsidRDefault="00FC73F9" w:rsidP="00FC73F9">
      <w:pPr>
        <w:pStyle w:val="ListBullet"/>
        <w:numPr>
          <w:ilvl w:val="1"/>
          <w:numId w:val="3"/>
        </w:numPr>
      </w:pPr>
      <w:r>
        <w:t xml:space="preserve">Need fewer parameter and still in the universal function </w:t>
      </w:r>
      <w:proofErr w:type="spellStart"/>
      <w:r>
        <w:t>approximators</w:t>
      </w:r>
      <w:proofErr w:type="spellEnd"/>
    </w:p>
    <w:p w14:paraId="4EDC14A5" w14:textId="77777777" w:rsidR="00D22100" w:rsidRDefault="008A440D" w:rsidP="008A440D">
      <w:pPr>
        <w:pStyle w:val="ListBullet"/>
      </w:pPr>
      <w:r>
        <w:t>Different Levels of Abstraction</w:t>
      </w:r>
    </w:p>
    <w:p w14:paraId="6C10D7A1" w14:textId="77777777" w:rsidR="008A440D" w:rsidRDefault="008A440D" w:rsidP="008A440D">
      <w:pPr>
        <w:pStyle w:val="ListBullet"/>
        <w:numPr>
          <w:ilvl w:val="1"/>
          <w:numId w:val="3"/>
        </w:numPr>
      </w:pPr>
      <w:r>
        <w:t>Processing</w:t>
      </w:r>
    </w:p>
    <w:p w14:paraId="5D2D2596" w14:textId="77777777" w:rsidR="008A440D" w:rsidRDefault="008A440D" w:rsidP="008A440D">
      <w:pPr>
        <w:pStyle w:val="ListBullet"/>
        <w:numPr>
          <w:ilvl w:val="2"/>
          <w:numId w:val="3"/>
        </w:numPr>
      </w:pPr>
      <w:r>
        <w:lastRenderedPageBreak/>
        <w:t xml:space="preserve">Pixels </w:t>
      </w:r>
      <w:r>
        <w:sym w:font="Wingdings" w:char="F0E0"/>
      </w:r>
      <w:r>
        <w:t xml:space="preserve"> 1</w:t>
      </w:r>
      <w:r w:rsidRPr="008A440D">
        <w:rPr>
          <w:vertAlign w:val="superscript"/>
        </w:rPr>
        <w:t>st</w:t>
      </w:r>
      <w:r>
        <w:t xml:space="preserve"> layer “Edges” </w:t>
      </w:r>
      <w:r>
        <w:sym w:font="Wingdings" w:char="F0E0"/>
      </w:r>
      <w:r>
        <w:t xml:space="preserve"> 2</w:t>
      </w:r>
      <w:r w:rsidRPr="008A440D">
        <w:rPr>
          <w:vertAlign w:val="superscript"/>
        </w:rPr>
        <w:t>nd</w:t>
      </w:r>
      <w:r>
        <w:t xml:space="preserve"> layer “Objective Parts” </w:t>
      </w:r>
      <w:r>
        <w:sym w:font="Wingdings" w:char="F0E0"/>
      </w:r>
      <w:r>
        <w:t xml:space="preserve"> 3</w:t>
      </w:r>
      <w:r w:rsidRPr="008A440D">
        <w:rPr>
          <w:vertAlign w:val="superscript"/>
        </w:rPr>
        <w:t>rd</w:t>
      </w:r>
      <w:r>
        <w:t xml:space="preserve"> layer “Objects”</w:t>
      </w:r>
    </w:p>
    <w:p w14:paraId="2807CD20" w14:textId="77777777" w:rsidR="008A440D" w:rsidRDefault="008A440D" w:rsidP="008A440D">
      <w:pPr>
        <w:pStyle w:val="ListBullet"/>
      </w:pPr>
      <w:r>
        <w:t>How to constrain parameter</w:t>
      </w:r>
    </w:p>
    <w:p w14:paraId="4E55121A" w14:textId="77777777" w:rsidR="008A440D" w:rsidRDefault="00D90401" w:rsidP="00D90401">
      <w:pPr>
        <w:pStyle w:val="ListBullet"/>
        <w:numPr>
          <w:ilvl w:val="1"/>
          <w:numId w:val="3"/>
        </w:numPr>
      </w:pPr>
      <w:r>
        <w:t>Adding layer, exponential increase of dimension</w:t>
      </w:r>
    </w:p>
    <w:p w14:paraId="30A4423E" w14:textId="77777777" w:rsidR="00D90401" w:rsidRDefault="00D90401" w:rsidP="00D90401">
      <w:pPr>
        <w:pStyle w:val="ListBullet"/>
        <w:numPr>
          <w:ilvl w:val="1"/>
          <w:numId w:val="3"/>
        </w:numPr>
      </w:pPr>
      <w:r>
        <w:t>ML is about optimization</w:t>
      </w:r>
    </w:p>
    <w:p w14:paraId="288E135A" w14:textId="77777777" w:rsidR="00D90401" w:rsidRDefault="003A3DCE" w:rsidP="003A3DCE">
      <w:pPr>
        <w:pStyle w:val="ListBullet"/>
        <w:numPr>
          <w:ilvl w:val="2"/>
          <w:numId w:val="3"/>
        </w:numPr>
      </w:pPr>
      <w:r>
        <w:t>Most of the time</w:t>
      </w:r>
    </w:p>
    <w:p w14:paraId="6D891A77" w14:textId="77777777" w:rsidR="003A3DCE" w:rsidRDefault="003A3DCE" w:rsidP="003A3DCE">
      <w:pPr>
        <w:pStyle w:val="ListBullet"/>
        <w:numPr>
          <w:ilvl w:val="2"/>
          <w:numId w:val="3"/>
        </w:numPr>
      </w:pPr>
      <w:r>
        <w:t xml:space="preserve">Min (1/n) sum(l(f(x),y) </w:t>
      </w:r>
      <w:r>
        <w:sym w:font="Wingdings" w:char="F0E0"/>
      </w:r>
      <w:r>
        <w:t xml:space="preserve"> in some function in the </w:t>
      </w:r>
      <w:proofErr w:type="spellStart"/>
      <w:r>
        <w:t>w_dimension</w:t>
      </w:r>
      <w:proofErr w:type="spellEnd"/>
    </w:p>
    <w:p w14:paraId="3FC93EF7" w14:textId="77777777" w:rsidR="003A3DCE" w:rsidRDefault="003A3DCE" w:rsidP="003A3DCE">
      <w:pPr>
        <w:pStyle w:val="ListBullet"/>
        <w:numPr>
          <w:ilvl w:val="1"/>
          <w:numId w:val="3"/>
        </w:numPr>
      </w:pPr>
      <w:r>
        <w:t>We can search for the richer family of the neural network</w:t>
      </w:r>
    </w:p>
    <w:p w14:paraId="26816DC3" w14:textId="77777777" w:rsidR="003A3DCE" w:rsidRDefault="00D113C4" w:rsidP="00D113C4">
      <w:pPr>
        <w:pStyle w:val="ListBullet"/>
      </w:pPr>
      <w:r>
        <w:rPr>
          <w:lang w:eastAsia="ko-KR"/>
        </w:rPr>
        <w:t>Deep Network Training</w:t>
      </w:r>
    </w:p>
    <w:p w14:paraId="4E5C981F" w14:textId="77777777" w:rsidR="00D556B8" w:rsidRDefault="00D556B8" w:rsidP="00D556B8">
      <w:pPr>
        <w:pStyle w:val="ListBullet"/>
        <w:numPr>
          <w:ilvl w:val="1"/>
          <w:numId w:val="3"/>
        </w:numPr>
      </w:pPr>
      <w:proofErr w:type="gramStart"/>
      <w:r>
        <w:rPr>
          <w:lang w:eastAsia="ko-KR"/>
        </w:rPr>
        <w:t>Problem</w:t>
      </w:r>
      <w:r>
        <w:t xml:space="preserve"> :</w:t>
      </w:r>
      <w:proofErr w:type="gramEnd"/>
      <w:r>
        <w:t xml:space="preserve"> </w:t>
      </w:r>
      <w:proofErr w:type="spellStart"/>
      <w:r>
        <w:t>Nonconvexity</w:t>
      </w:r>
      <w:proofErr w:type="spellEnd"/>
    </w:p>
    <w:p w14:paraId="5144C5A3" w14:textId="77777777" w:rsidR="00D556B8" w:rsidRDefault="00D556B8" w:rsidP="00D556B8">
      <w:pPr>
        <w:pStyle w:val="ListBullet"/>
        <w:numPr>
          <w:ilvl w:val="2"/>
          <w:numId w:val="3"/>
        </w:numPr>
      </w:pPr>
      <w:r>
        <w:t xml:space="preserve">Z = </w:t>
      </w:r>
      <w:proofErr w:type="spellStart"/>
      <w:r>
        <w:t>xy</w:t>
      </w:r>
      <w:proofErr w:type="spellEnd"/>
      <w:r>
        <w:t xml:space="preserve"> is non convex function.</w:t>
      </w:r>
    </w:p>
    <w:p w14:paraId="565ED907" w14:textId="77777777" w:rsidR="00D556B8" w:rsidRDefault="00D556B8" w:rsidP="00D556B8">
      <w:pPr>
        <w:pStyle w:val="ListBullet"/>
        <w:numPr>
          <w:ilvl w:val="2"/>
          <w:numId w:val="3"/>
        </w:numPr>
      </w:pPr>
      <w:r>
        <w:t xml:space="preserve">What is not convex function of </w:t>
      </w:r>
      <w:r>
        <w:sym w:font="Wingdings" w:char="F0E0"/>
      </w:r>
      <w:r>
        <w:t xml:space="preserve"> z is function of x or z is function of y, then it’s linear function and convex. But when we put them together, then nonconvex</w:t>
      </w:r>
    </w:p>
    <w:p w14:paraId="0FB8C114" w14:textId="77777777" w:rsidR="00D556B8" w:rsidRDefault="00D556B8" w:rsidP="00D556B8">
      <w:pPr>
        <w:pStyle w:val="ListBullet"/>
        <w:numPr>
          <w:ilvl w:val="1"/>
          <w:numId w:val="3"/>
        </w:numPr>
      </w:pPr>
      <w:proofErr w:type="spellStart"/>
      <w:r>
        <w:t>Stochatic</w:t>
      </w:r>
      <w:proofErr w:type="spellEnd"/>
      <w:r>
        <w:t xml:space="preserve"> Gradient Descent for </w:t>
      </w:r>
      <w:proofErr w:type="spellStart"/>
      <w:r>
        <w:t>nonconvexity</w:t>
      </w:r>
      <w:proofErr w:type="spellEnd"/>
    </w:p>
    <w:p w14:paraId="3DD3E672" w14:textId="77777777" w:rsidR="00D556B8" w:rsidRDefault="00D556B8" w:rsidP="00D556B8">
      <w:pPr>
        <w:pStyle w:val="ListBullet"/>
        <w:numPr>
          <w:ilvl w:val="2"/>
          <w:numId w:val="3"/>
        </w:numPr>
      </w:pPr>
      <w:r>
        <w:t>Look closely and see how to precede</w:t>
      </w:r>
    </w:p>
    <w:p w14:paraId="053C7683" w14:textId="77777777" w:rsidR="00D556B8" w:rsidRDefault="00BE0CC2" w:rsidP="00D556B8">
      <w:pPr>
        <w:pStyle w:val="ListBullet"/>
        <w:numPr>
          <w:ilvl w:val="2"/>
          <w:numId w:val="3"/>
        </w:numPr>
      </w:pPr>
      <w:r>
        <w:t>This can be very complex (think as climbing up the mountain)</w:t>
      </w:r>
    </w:p>
    <w:p w14:paraId="7B9B43EC" w14:textId="77777777" w:rsidR="00922EEB" w:rsidRDefault="00922EEB" w:rsidP="00D556B8">
      <w:pPr>
        <w:pStyle w:val="ListBullet"/>
        <w:numPr>
          <w:ilvl w:val="2"/>
          <w:numId w:val="3"/>
        </w:numPr>
      </w:pPr>
      <w:r>
        <w:t>Can be very slow</w:t>
      </w:r>
    </w:p>
    <w:p w14:paraId="0E89A7C1" w14:textId="77777777" w:rsidR="00922EEB" w:rsidRDefault="00922EEB" w:rsidP="00922EEB">
      <w:pPr>
        <w:pStyle w:val="ListBullet"/>
      </w:pPr>
      <w:r>
        <w:t>How to create neural network?</w:t>
      </w:r>
    </w:p>
    <w:p w14:paraId="51F543B2" w14:textId="77777777" w:rsidR="00922EEB" w:rsidRDefault="00922EEB" w:rsidP="00922EEB">
      <w:pPr>
        <w:pStyle w:val="ListBullet"/>
        <w:numPr>
          <w:ilvl w:val="1"/>
          <w:numId w:val="3"/>
        </w:numPr>
      </w:pPr>
      <w:r>
        <w:t>Use chain rule of the derivative</w:t>
      </w:r>
    </w:p>
    <w:p w14:paraId="4932E06D" w14:textId="77777777" w:rsidR="00922EEB" w:rsidRDefault="00922EEB" w:rsidP="00922EEB">
      <w:pPr>
        <w:pStyle w:val="ListBullet"/>
        <w:numPr>
          <w:ilvl w:val="1"/>
          <w:numId w:val="3"/>
        </w:numPr>
      </w:pPr>
      <w:r>
        <w:t xml:space="preserve">Pre-forward the layer </w:t>
      </w:r>
      <w:r>
        <w:sym w:font="Wingdings" w:char="F0E0"/>
      </w:r>
      <w:r>
        <w:t xml:space="preserve"> look at the loss, and compute the gradient from the loss </w:t>
      </w:r>
      <w:r>
        <w:sym w:font="Wingdings" w:char="F0E0"/>
      </w:r>
      <w:r>
        <w:t xml:space="preserve"> get the gradient near the top </w:t>
      </w:r>
    </w:p>
    <w:p w14:paraId="3FD88A7E" w14:textId="77777777" w:rsidR="001C6E3F" w:rsidRDefault="001C6E3F" w:rsidP="001C6E3F">
      <w:pPr>
        <w:pStyle w:val="ListBullet"/>
        <w:numPr>
          <w:ilvl w:val="1"/>
          <w:numId w:val="3"/>
        </w:numPr>
      </w:pPr>
      <w:r>
        <w:t xml:space="preserve">Using back propagation </w:t>
      </w:r>
      <w:r>
        <w:sym w:font="Wingdings" w:char="F0E0"/>
      </w:r>
      <w:r>
        <w:t xml:space="preserve"> blaming the layer? Or function above to make more progress</w:t>
      </w:r>
    </w:p>
    <w:p w14:paraId="7145D5E4" w14:textId="77777777" w:rsidR="00922EEB" w:rsidRDefault="00922EEB" w:rsidP="00C12D8D">
      <w:pPr>
        <w:pStyle w:val="ListBullet"/>
      </w:pPr>
      <w:r>
        <w:t>Problem: Vanishing Gradients</w:t>
      </w:r>
    </w:p>
    <w:p w14:paraId="1F2B8F08" w14:textId="77777777" w:rsidR="00BE0CC2" w:rsidRDefault="00922EEB" w:rsidP="00922EEB">
      <w:pPr>
        <w:pStyle w:val="ListBullet"/>
      </w:pPr>
      <w:r>
        <w:lastRenderedPageBreak/>
        <w:t>Why still using neural network?</w:t>
      </w:r>
    </w:p>
    <w:p w14:paraId="651ADB7A" w14:textId="77777777" w:rsidR="00922EEB" w:rsidRDefault="00922EEB" w:rsidP="00922EEB">
      <w:pPr>
        <w:pStyle w:val="ListBullet"/>
        <w:numPr>
          <w:ilvl w:val="1"/>
          <w:numId w:val="3"/>
        </w:numPr>
      </w:pPr>
      <w:r>
        <w:t>Work heuristically</w:t>
      </w:r>
    </w:p>
    <w:p w14:paraId="5262D2A7" w14:textId="77777777" w:rsidR="00C12D8D" w:rsidRDefault="00C12D8D" w:rsidP="00C12D8D">
      <w:pPr>
        <w:pStyle w:val="ListBullet"/>
        <w:numPr>
          <w:ilvl w:val="0"/>
          <w:numId w:val="0"/>
        </w:numPr>
        <w:ind w:left="432" w:hanging="432"/>
      </w:pPr>
    </w:p>
    <w:p w14:paraId="343829C2" w14:textId="77777777" w:rsidR="00C12D8D" w:rsidRDefault="009777D6" w:rsidP="00C12D8D">
      <w:pPr>
        <w:pStyle w:val="ListBullet"/>
        <w:numPr>
          <w:ilvl w:val="0"/>
          <w:numId w:val="5"/>
        </w:numPr>
      </w:pPr>
      <w:r>
        <w:rPr>
          <w:lang w:eastAsia="ko-KR"/>
        </w:rPr>
        <w:t>Using unlabeled data</w:t>
      </w:r>
    </w:p>
    <w:p w14:paraId="69A6D030" w14:textId="77777777" w:rsidR="009777D6" w:rsidRDefault="009777D6" w:rsidP="009777D6">
      <w:pPr>
        <w:pStyle w:val="ListBullet"/>
        <w:numPr>
          <w:ilvl w:val="1"/>
          <w:numId w:val="5"/>
        </w:numPr>
      </w:pPr>
      <w:r>
        <w:rPr>
          <w:lang w:eastAsia="ko-KR"/>
        </w:rPr>
        <w:t>Good for learning good features</w:t>
      </w:r>
    </w:p>
    <w:p w14:paraId="3F8DC40A" w14:textId="77777777" w:rsidR="00FA2C3E" w:rsidRDefault="00FA2C3E" w:rsidP="00FA2C3E">
      <w:pPr>
        <w:pStyle w:val="ListBullet"/>
        <w:numPr>
          <w:ilvl w:val="0"/>
          <w:numId w:val="5"/>
        </w:numPr>
      </w:pPr>
      <w:r>
        <w:rPr>
          <w:lang w:eastAsia="ko-KR"/>
        </w:rPr>
        <w:t>Unsupervised pre-training</w:t>
      </w:r>
    </w:p>
    <w:p w14:paraId="3CA67E1D" w14:textId="77777777" w:rsidR="00FA2C3E" w:rsidRDefault="00FA2C3E" w:rsidP="00FA2C3E">
      <w:pPr>
        <w:pStyle w:val="ListBullet"/>
        <w:numPr>
          <w:ilvl w:val="1"/>
          <w:numId w:val="5"/>
        </w:numPr>
      </w:pPr>
      <w:r>
        <w:t>How to use unlabeled data to train?</w:t>
      </w:r>
    </w:p>
    <w:p w14:paraId="5A40E724" w14:textId="77777777" w:rsidR="00FA2C3E" w:rsidRDefault="00FA2C3E" w:rsidP="00FA2C3E">
      <w:pPr>
        <w:pStyle w:val="ListBullet"/>
        <w:numPr>
          <w:ilvl w:val="2"/>
          <w:numId w:val="5"/>
        </w:numPr>
      </w:pPr>
      <w:r>
        <w:t xml:space="preserve">Self-supervision, have some input. I can reconstruct that input. </w:t>
      </w:r>
    </w:p>
    <w:p w14:paraId="06F02A4C" w14:textId="77777777" w:rsidR="00FA2C3E" w:rsidRDefault="00FA2C3E" w:rsidP="00FA2C3E">
      <w:pPr>
        <w:pStyle w:val="ListBullet"/>
        <w:numPr>
          <w:ilvl w:val="2"/>
          <w:numId w:val="5"/>
        </w:numPr>
      </w:pPr>
      <w:r>
        <w:t xml:space="preserve">Take some input, reconstruct like </w:t>
      </w:r>
      <w:proofErr w:type="spellStart"/>
      <w:r>
        <w:t>x_hat</w:t>
      </w:r>
      <w:proofErr w:type="spellEnd"/>
      <w:r>
        <w:t xml:space="preserve"> = g(f(x)), where x is input</w:t>
      </w:r>
    </w:p>
    <w:p w14:paraId="46934D65" w14:textId="77777777" w:rsidR="00FA2C3E" w:rsidRDefault="00CB390A" w:rsidP="00FA2C3E">
      <w:pPr>
        <w:pStyle w:val="ListBullet"/>
        <w:numPr>
          <w:ilvl w:val="2"/>
          <w:numId w:val="5"/>
        </w:numPr>
      </w:pPr>
      <w:r>
        <w:t>When we train, we need to constrain the function correctly</w:t>
      </w:r>
    </w:p>
    <w:p w14:paraId="1C0D06D7" w14:textId="77777777" w:rsidR="00CB390A" w:rsidRDefault="00CB390A" w:rsidP="00FA2C3E">
      <w:pPr>
        <w:pStyle w:val="ListBullet"/>
        <w:numPr>
          <w:ilvl w:val="2"/>
          <w:numId w:val="5"/>
        </w:numPr>
      </w:pPr>
      <w:r>
        <w:t>We want (number of layer) D &lt; M (number of input) because we want to constrain and if D is bigger, need to cut down as we go further</w:t>
      </w:r>
    </w:p>
    <w:p w14:paraId="3ACC3634" w14:textId="77777777" w:rsidR="00CB390A" w:rsidRDefault="00CB390A" w:rsidP="00FA2C3E">
      <w:pPr>
        <w:pStyle w:val="ListBullet"/>
        <w:numPr>
          <w:ilvl w:val="2"/>
          <w:numId w:val="5"/>
        </w:numPr>
      </w:pPr>
      <w:r>
        <w:t>Loss = (x – DECODER(ENCODER(x)))</w:t>
      </w:r>
    </w:p>
    <w:p w14:paraId="47484966" w14:textId="77777777" w:rsidR="00CB390A" w:rsidRDefault="00CB390A" w:rsidP="00E32F0E">
      <w:pPr>
        <w:pStyle w:val="ListBullet"/>
        <w:numPr>
          <w:ilvl w:val="0"/>
          <w:numId w:val="0"/>
        </w:numPr>
        <w:ind w:left="432" w:hanging="432"/>
        <w:rPr>
          <w:rFonts w:hint="eastAsia"/>
        </w:rPr>
      </w:pPr>
    </w:p>
    <w:sectPr w:rsidR="00CB390A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2BCF2C" w14:textId="77777777" w:rsidR="00D3146A" w:rsidRDefault="00D3146A">
      <w:r>
        <w:separator/>
      </w:r>
    </w:p>
    <w:p w14:paraId="29B7844E" w14:textId="77777777" w:rsidR="00D3146A" w:rsidRDefault="00D3146A"/>
  </w:endnote>
  <w:endnote w:type="continuationSeparator" w:id="0">
    <w:p w14:paraId="50C238FE" w14:textId="77777777" w:rsidR="00D3146A" w:rsidRDefault="00D3146A">
      <w:r>
        <w:continuationSeparator/>
      </w:r>
    </w:p>
    <w:p w14:paraId="461153B9" w14:textId="77777777" w:rsidR="00D3146A" w:rsidRDefault="00D314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1DD371" w14:textId="77777777" w:rsidR="00D75CF9" w:rsidRDefault="00D3146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0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50C0A" w14:textId="77777777" w:rsidR="00D3146A" w:rsidRDefault="00D3146A">
      <w:r>
        <w:separator/>
      </w:r>
    </w:p>
    <w:p w14:paraId="6AEBD131" w14:textId="77777777" w:rsidR="00D3146A" w:rsidRDefault="00D3146A"/>
  </w:footnote>
  <w:footnote w:type="continuationSeparator" w:id="0">
    <w:p w14:paraId="71EC696C" w14:textId="77777777" w:rsidR="00D3146A" w:rsidRDefault="00D3146A">
      <w:r>
        <w:continuationSeparator/>
      </w:r>
    </w:p>
    <w:p w14:paraId="15953A11" w14:textId="77777777" w:rsidR="00D3146A" w:rsidRDefault="00D3146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05D4C"/>
    <w:multiLevelType w:val="hybridMultilevel"/>
    <w:tmpl w:val="CF163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BD4"/>
    <w:rsid w:val="000F20F7"/>
    <w:rsid w:val="001C6E3F"/>
    <w:rsid w:val="003A3DCE"/>
    <w:rsid w:val="00531C84"/>
    <w:rsid w:val="008734C5"/>
    <w:rsid w:val="008A440D"/>
    <w:rsid w:val="00922EEB"/>
    <w:rsid w:val="009777D6"/>
    <w:rsid w:val="00A417A7"/>
    <w:rsid w:val="00AC7381"/>
    <w:rsid w:val="00BE0CC2"/>
    <w:rsid w:val="00C12D8D"/>
    <w:rsid w:val="00CA7B37"/>
    <w:rsid w:val="00CB390A"/>
    <w:rsid w:val="00CD0569"/>
    <w:rsid w:val="00D113C4"/>
    <w:rsid w:val="00D22100"/>
    <w:rsid w:val="00D3146A"/>
    <w:rsid w:val="00D556B8"/>
    <w:rsid w:val="00D75CF9"/>
    <w:rsid w:val="00D77E64"/>
    <w:rsid w:val="00D84BD4"/>
    <w:rsid w:val="00D90401"/>
    <w:rsid w:val="00DA1E65"/>
    <w:rsid w:val="00E32F0E"/>
    <w:rsid w:val="00FA2C3E"/>
    <w:rsid w:val="00FC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B57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inyongshin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9E"/>
    <w:rsid w:val="00C5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C067DEC3D6844D9F2F510283415E49">
    <w:name w:val="9EC067DEC3D6844D9F2F510283415E49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FD751B408EAACD479BECADD1088EF19A">
    <w:name w:val="FD751B408EAACD479BECADD1088EF1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55</TotalTime>
  <Pages>3</Pages>
  <Words>337</Words>
  <Characters>1923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Yong Shin</dc:creator>
  <cp:keywords/>
  <dc:description/>
  <cp:lastModifiedBy>Jin Yong Shin</cp:lastModifiedBy>
  <cp:revision>1</cp:revision>
  <dcterms:created xsi:type="dcterms:W3CDTF">2016-10-12T17:32:00Z</dcterms:created>
  <dcterms:modified xsi:type="dcterms:W3CDTF">2016-10-12T19:15:00Z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