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F8124" w14:textId="77777777" w:rsidR="00B42D72" w:rsidRDefault="00513E38">
      <w:pPr>
        <w:pStyle w:val="Heading1"/>
      </w:pPr>
      <w:r>
        <w:t xml:space="preserve">Machine </w:t>
      </w:r>
      <w:proofErr w:type="gramStart"/>
      <w:r>
        <w:t>Learning(</w:t>
      </w:r>
      <w:proofErr w:type="gramEnd"/>
      <w:r>
        <w:t>2016.10.03)</w:t>
      </w:r>
    </w:p>
    <w:p w14:paraId="739A0FED" w14:textId="77777777" w:rsidR="00B42D72" w:rsidRDefault="00DF3F58" w:rsidP="00513E38">
      <w:pPr>
        <w:pStyle w:val="ListBullet"/>
      </w:pPr>
      <w:r>
        <w:t>What makes a good tree?</w:t>
      </w:r>
    </w:p>
    <w:p w14:paraId="7861ECBB" w14:textId="77777777" w:rsidR="00DF3F58" w:rsidRDefault="00DF3F58" w:rsidP="00DF3F58">
      <w:pPr>
        <w:pStyle w:val="ListBullet"/>
        <w:numPr>
          <w:ilvl w:val="1"/>
          <w:numId w:val="3"/>
        </w:numPr>
      </w:pPr>
      <w:r>
        <w:t>Small</w:t>
      </w:r>
    </w:p>
    <w:p w14:paraId="5FC3C907" w14:textId="77777777" w:rsidR="00DF3F58" w:rsidRDefault="00DF3F58" w:rsidP="00DF3F58">
      <w:pPr>
        <w:pStyle w:val="ListBullet"/>
        <w:numPr>
          <w:ilvl w:val="2"/>
          <w:numId w:val="3"/>
        </w:numPr>
      </w:pPr>
      <w:r>
        <w:t>Ockham’s razor</w:t>
      </w:r>
    </w:p>
    <w:p w14:paraId="7503FE90" w14:textId="77777777" w:rsidR="00DF3F58" w:rsidRDefault="00DF3F58" w:rsidP="00DF3F58">
      <w:pPr>
        <w:pStyle w:val="ListBullet"/>
        <w:numPr>
          <w:ilvl w:val="2"/>
          <w:numId w:val="3"/>
        </w:numPr>
      </w:pPr>
      <w:r>
        <w:t>Simpler is better</w:t>
      </w:r>
    </w:p>
    <w:p w14:paraId="3549BF2B" w14:textId="77777777" w:rsidR="00DF3F58" w:rsidRDefault="00DF3F58" w:rsidP="00DF3F58">
      <w:pPr>
        <w:pStyle w:val="ListBullet"/>
        <w:numPr>
          <w:ilvl w:val="2"/>
          <w:numId w:val="3"/>
        </w:numPr>
      </w:pPr>
      <w:r>
        <w:t>Avoids over-fitting</w:t>
      </w:r>
    </w:p>
    <w:p w14:paraId="69379AFA" w14:textId="77777777" w:rsidR="00DF3F58" w:rsidRDefault="00DF3F58" w:rsidP="00DF3F58">
      <w:pPr>
        <w:pStyle w:val="ListBullet"/>
        <w:numPr>
          <w:ilvl w:val="1"/>
          <w:numId w:val="3"/>
        </w:numPr>
      </w:pPr>
      <w:r>
        <w:t>A decision tree may be human readable, but not use human logic</w:t>
      </w:r>
    </w:p>
    <w:p w14:paraId="1541582B" w14:textId="77777777" w:rsidR="00DF3F58" w:rsidRDefault="00DF3F58" w:rsidP="00DF3F58">
      <w:pPr>
        <w:pStyle w:val="ListBullet"/>
        <w:numPr>
          <w:ilvl w:val="2"/>
          <w:numId w:val="3"/>
        </w:numPr>
      </w:pPr>
      <w:r>
        <w:t>The decision tree you would write for a problem may differ from computer</w:t>
      </w:r>
    </w:p>
    <w:p w14:paraId="06E019F4" w14:textId="77777777" w:rsidR="00DF3F58" w:rsidRDefault="00864302" w:rsidP="00DF3F58">
      <w:pPr>
        <w:pStyle w:val="ListBullet"/>
      </w:pPr>
      <w:r>
        <w:t xml:space="preserve">Like many </w:t>
      </w:r>
      <w:proofErr w:type="spellStart"/>
      <w:proofErr w:type="gramStart"/>
      <w:r>
        <w:t>NP.complete</w:t>
      </w:r>
      <w:proofErr w:type="spellEnd"/>
      <w:proofErr w:type="gramEnd"/>
      <w:r>
        <w:t xml:space="preserve"> problems we can get pretty good solutions</w:t>
      </w:r>
    </w:p>
    <w:p w14:paraId="5E505F2F" w14:textId="77777777" w:rsidR="00864302" w:rsidRDefault="00864302" w:rsidP="00DF3F58">
      <w:pPr>
        <w:pStyle w:val="ListBullet"/>
      </w:pPr>
      <w:r>
        <w:t>Most decision tree learning is by greedy algorithms</w:t>
      </w:r>
    </w:p>
    <w:p w14:paraId="4C607B18" w14:textId="77777777" w:rsidR="00864302" w:rsidRDefault="00864302" w:rsidP="00864302">
      <w:pPr>
        <w:pStyle w:val="ListBullet"/>
        <w:numPr>
          <w:ilvl w:val="1"/>
          <w:numId w:val="3"/>
        </w:numPr>
      </w:pPr>
      <w:r>
        <w:t>Adjustments are usually to fix greedy selection problems</w:t>
      </w:r>
    </w:p>
    <w:p w14:paraId="2C5F2C93" w14:textId="77777777" w:rsidR="00864302" w:rsidRDefault="00864302" w:rsidP="00864302">
      <w:pPr>
        <w:pStyle w:val="ListBullet"/>
      </w:pPr>
      <w:r>
        <w:t>Top down decision tree learning</w:t>
      </w:r>
    </w:p>
    <w:p w14:paraId="5A3DC99C" w14:textId="77777777" w:rsidR="0030047C" w:rsidRDefault="0030047C" w:rsidP="0030047C">
      <w:pPr>
        <w:pStyle w:val="ListBullet"/>
        <w:numPr>
          <w:ilvl w:val="1"/>
          <w:numId w:val="3"/>
        </w:numPr>
      </w:pPr>
      <w:r>
        <w:t>Recursive algorithms</w:t>
      </w:r>
      <w:bookmarkStart w:id="0" w:name="_GoBack"/>
      <w:bookmarkEnd w:id="0"/>
    </w:p>
    <w:p w14:paraId="0F6C4715" w14:textId="77777777" w:rsidR="0030047C" w:rsidRDefault="001558F8" w:rsidP="0030047C">
      <w:pPr>
        <w:pStyle w:val="ListBullet"/>
      </w:pPr>
      <w:r>
        <w:t>The best feature for splitting</w:t>
      </w:r>
    </w:p>
    <w:p w14:paraId="47EFA933" w14:textId="77777777" w:rsidR="001558F8" w:rsidRDefault="001558F8" w:rsidP="001558F8">
      <w:pPr>
        <w:pStyle w:val="ListBullet"/>
        <w:numPr>
          <w:ilvl w:val="1"/>
          <w:numId w:val="3"/>
        </w:numPr>
      </w:pPr>
      <w:r>
        <w:t>The most informative feature</w:t>
      </w:r>
    </w:p>
    <w:p w14:paraId="503AE8B0" w14:textId="77777777" w:rsidR="001558F8" w:rsidRDefault="001558F8" w:rsidP="001558F8">
      <w:pPr>
        <w:pStyle w:val="ListBullet"/>
        <w:numPr>
          <w:ilvl w:val="1"/>
          <w:numId w:val="3"/>
        </w:numPr>
      </w:pPr>
      <w:r>
        <w:t>Select the feature that is most informative about the labels</w:t>
      </w:r>
    </w:p>
    <w:sectPr w:rsidR="001558F8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FB5CBC" w14:textId="77777777" w:rsidR="00C76B5E" w:rsidRDefault="00C76B5E">
      <w:r>
        <w:separator/>
      </w:r>
    </w:p>
    <w:p w14:paraId="052173DD" w14:textId="77777777" w:rsidR="00C76B5E" w:rsidRDefault="00C76B5E"/>
  </w:endnote>
  <w:endnote w:type="continuationSeparator" w:id="0">
    <w:p w14:paraId="4DCB84D7" w14:textId="77777777" w:rsidR="00C76B5E" w:rsidRDefault="00C76B5E">
      <w:r>
        <w:continuationSeparator/>
      </w:r>
    </w:p>
    <w:p w14:paraId="13B402F3" w14:textId="77777777" w:rsidR="00C76B5E" w:rsidRDefault="00C76B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A0368B" w14:textId="77777777" w:rsidR="00B42D72" w:rsidRDefault="00C76B5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7C8F0" w14:textId="77777777" w:rsidR="00C76B5E" w:rsidRDefault="00C76B5E">
      <w:r>
        <w:separator/>
      </w:r>
    </w:p>
    <w:p w14:paraId="7BA48E01" w14:textId="77777777" w:rsidR="00C76B5E" w:rsidRDefault="00C76B5E"/>
  </w:footnote>
  <w:footnote w:type="continuationSeparator" w:id="0">
    <w:p w14:paraId="638E8FE7" w14:textId="77777777" w:rsidR="00C76B5E" w:rsidRDefault="00C76B5E">
      <w:r>
        <w:continuationSeparator/>
      </w:r>
    </w:p>
    <w:p w14:paraId="6F338953" w14:textId="77777777" w:rsidR="00C76B5E" w:rsidRDefault="00C76B5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38"/>
    <w:rsid w:val="001558F8"/>
    <w:rsid w:val="0030047C"/>
    <w:rsid w:val="00513E38"/>
    <w:rsid w:val="00864302"/>
    <w:rsid w:val="009B261D"/>
    <w:rsid w:val="00B42D72"/>
    <w:rsid w:val="00C76B5E"/>
    <w:rsid w:val="00DF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68B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inyongshin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51E"/>
    <w:rsid w:val="00E0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D635A02DBE624A802AE88FE5AC1DA3">
    <w:name w:val="9CD635A02DBE624A802AE88FE5AC1DA3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E3C628FE67C37746B9A0AEB6CEB3D787">
    <w:name w:val="E3C628FE67C37746B9A0AEB6CEB3D7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12</TotalTime>
  <Pages>1</Pages>
  <Words>88</Words>
  <Characters>507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Yong Shin</dc:creator>
  <cp:keywords/>
  <dc:description/>
  <cp:lastModifiedBy>Jin Yong Shin</cp:lastModifiedBy>
  <cp:revision>1</cp:revision>
  <dcterms:created xsi:type="dcterms:W3CDTF">2016-10-03T17:51:00Z</dcterms:created>
  <dcterms:modified xsi:type="dcterms:W3CDTF">2016-10-03T19:43:00Z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